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Data Flow Diagram &amp; User Stories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27 June 2025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LTVIP2025TMID60665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Revolutionizing Liver Care : Predicting Liver Cirrhosis using Advanced Machine Learning Techniques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rtl/>
        </w:rPr>
        <w:t>A Data Flow Diagram (DFD) is a traditional visual representation of the information flows within a system. A neat and clear DFD can depict the right amount of the system requirement graphically. It shows how data enters and leaves .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drawing>
          <wp:inline distT="0" distB="0" distL="85723" distR="85723">
            <wp:extent cx="2453887" cy="243023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3887" cy="24302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User Stories</w:t>
      </w:r>
      <w:r>
        <w:rPr>
          <w:rFonts w:ascii="Arial" w:eastAsia="Arial" w:cs="Arial" w:hAnsi="Arial"/>
          <w:b/>
        </w:rPr>
        <w:drawing>
          <wp:inline distT="0" distB="0" distL="85723" distR="85723">
            <wp:extent cx="5732180" cy="616687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80" cy="61668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>Use the below template to list all the user stories for the product.</w:t>
      </w:r>
    </w:p>
    <w:tbl>
      <w:tblPr>
        <w:jc w:val="left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2071"/>
        <w:gridCol w:w="2071"/>
        <w:gridCol w:w="2071"/>
        <w:gridCol w:w="2071"/>
        <w:gridCol w:w="2071"/>
        <w:gridCol w:w="2071"/>
      </w:tblGrid>
      <w:tr>
        <w:trPr>
          <w:cantSplit/>
          <w:trHeight w:val="275"/>
          <w:tblHeader/>
        </w:trPr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User Type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Functional Requirement (Epic)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User Story Number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User Story / Task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 xml:space="preserve">Acceptance criteria 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Priority</w:t>
            </w:r>
          </w:p>
        </w:tc>
        <w:tc>
          <w:tcPr/>
          <w:p>
            <w:pPr>
              <w:rPr>
                <w:rFonts w:ascii="Arial" w:eastAsia="Arial" w:cs="Arial" w:hAnsi="Arial"/>
                <w:b/>
                <w:sz w:val="20"/>
                <w:szCs w:val="20"/>
              </w:rPr>
            </w:pPr>
            <w:r>
              <w:rPr>
                <w:rFonts w:ascii="Arial" w:eastAsia="Arial" w:cs="Arial" w:hAnsi="Arial"/>
                <w:b/>
                <w:sz w:val="20"/>
                <w:szCs w:val="20"/>
                <w:rtl/>
              </w:rPr>
              <w:t>Release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Customer (Mobile user)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Registration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USN-1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As a user, I can register for the application by entering my email, password, and confirming my password.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I can access my account / dashboard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Sprint-1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USN-2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As a user, I will receive confirmation email once I have registered for the application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I can receive confirmation email &amp; click confirm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Sprint-1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USN-3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As a user, I can register for the application through Facebook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I can register &amp; access the dashboard with Facebook Login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Low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Sprint-2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USN-4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As a user, I can register for the application through Gmail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Medium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Sprint-1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Login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USN-5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As a user, I can log into the application by entering email &amp; password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High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Sprint-1</w:t>
            </w: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Dashboard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Customer (Web user)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Customer Care Executive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388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  <w:r>
              <w:rPr>
                <w:rFonts w:ascii="Arial" w:eastAsia="Arial" w:cs="Arial" w:hAnsi="Arial"/>
                <w:sz w:val="20"/>
                <w:szCs w:val="20"/>
                <w:rtl/>
              </w:rPr>
              <w:t>Administrator</w:t>
            </w: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  <w:tr>
        <w:trPr>
          <w:cantSplit/>
          <w:trHeight w:val="404"/>
          <w:tblHeader/>
        </w:trPr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color w:val="222222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  <w:tc>
          <w:tcPr/>
          <w:p>
            <w:pPr>
              <w:rPr>
                <w:rFonts w:ascii="Arial" w:eastAsia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eastAsia="Arial" w:cs="Arial" w:hAnsi="Arial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4</Pages>
  <Words>227</Words>
  <Characters>1179</Characters>
  <Lines>139</Lines>
  <Paragraphs>50</Paragraphs>
  <CharactersWithSpaces>1357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2025-06-27T05:06:34Z</dcterms:modified>
</cp:coreProperties>
</file>