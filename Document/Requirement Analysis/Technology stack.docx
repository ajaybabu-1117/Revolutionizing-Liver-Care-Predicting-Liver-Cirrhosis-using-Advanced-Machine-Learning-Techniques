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rFonts w:ascii="Arial" w:eastAsia="Arial" w:cs="Arial" w:hAnsi="Arial"/>
          <w:b/>
          <w:sz w:val="24"/>
          <w:szCs w:val="24"/>
        </w:rPr>
      </w:pPr>
      <w:r>
        <w:rPr>
          <w:rFonts w:ascii="Arial" w:eastAsia="Arial" w:cs="Arial" w:hAnsi="Arial"/>
          <w:b/>
          <w:sz w:val="24"/>
          <w:szCs w:val="24"/>
        </w:rPr>
        <w:t>Project Design Phase-II</w:t>
      </w:r>
    </w:p>
    <w:p>
      <w:pPr>
        <w:spacing w:after="0"/>
        <w:jc w:val="center"/>
        <w:rPr>
          <w:rFonts w:ascii="Arial" w:eastAsia="Arial" w:cs="Arial" w:hAnsi="Arial"/>
          <w:b/>
          <w:sz w:val="24"/>
          <w:szCs w:val="24"/>
        </w:rPr>
      </w:pPr>
      <w:r>
        <w:rPr>
          <w:rFonts w:ascii="Arial" w:eastAsia="Arial" w:cs="Arial" w:hAnsi="Arial"/>
          <w:b/>
          <w:sz w:val="24"/>
          <w:szCs w:val="24"/>
        </w:rPr>
        <w:t>Technology Stack (Architecture &amp; Stack)</w:t>
      </w:r>
    </w:p>
    <w:p>
      <w:pPr>
        <w:spacing w:after="0"/>
        <w:jc w:val="center"/>
        <w:rPr>
          <w:rFonts w:ascii="Arial" w:eastAsia="Arial" w:cs="Arial" w:hAnsi="Arial"/>
          <w:b/>
        </w:rPr>
      </w:pPr>
    </w:p>
    <w:tbl>
      <w:tblPr>
        <w:jc w:val="center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3"/>
      </w:tblGrid>
      <w:tr>
        <w:tc>
          <w:tcPr>
            <w:tcW w:w="4508" w:type="dxa"/>
          </w:tcPr>
          <w:p>
            <w:pPr>
              <w:spacing w:after="0" w:line="240" w:lineRule="auto"/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27 June 2025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LTVIP2025TMID60665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Revolutionizing Liver Care : Predicting Liver Cirrhosis using Advanced Machine Learning Techniques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4 Marks</w:t>
            </w:r>
          </w:p>
        </w:tc>
      </w:tr>
    </w:tbl>
    <w:p>
      <w:pPr>
        <w:rPr>
          <w:rFonts w:ascii="Arial" w:eastAsia="Arial" w:cs="Arial" w:hAnsi="Arial"/>
          <w:b/>
          <w:bCs/>
        </w:rPr>
      </w:pPr>
    </w:p>
    <w:p>
      <w:pPr>
        <w:rPr>
          <w:rFonts w:ascii="Arial" w:eastAsia="Arial" w:cs="Arial" w:hAnsi="Arial"/>
          <w:b/>
          <w:bCs/>
        </w:rPr>
      </w:pPr>
      <w:r>
        <w:rPr>
          <w:rFonts w:ascii="Arial" w:eastAsia="Arial" w:cs="Arial" w:hAnsi="Arial"/>
          <w:b/>
          <w:bCs/>
        </w:rPr>
        <w:t>Technical Architecture:</w:t>
      </w:r>
      <w:bookmarkStart w:id="0" w:name="_GoBack"/>
      <w:bookmarkEnd w:id="0"/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  <w:bCs/>
        </w:rPr>
        <w:t>Table 1: Project Component Details</w:t>
      </w:r>
    </w:p>
    <w:tbl>
      <w:tblPr>
        <w:jc w:val="left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6"/>
        <w:gridCol w:w="2715"/>
        <w:gridCol w:w="6034"/>
        <w:gridCol w:w="5231"/>
      </w:tblGrid>
      <w:tr>
        <w:trPr>
          <w:tblHeader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  <w:bCs/>
              </w:rPr>
            </w:pPr>
            <w:r>
              <w:rPr>
                <w:rFonts w:ascii="Arial" w:eastAsia="Arial" w:cs="Arial" w:hAnsi="Arial"/>
                <w:b/>
                <w:bCs/>
              </w:rPr>
              <w:t>S.No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  <w:bCs/>
              </w:rPr>
            </w:pPr>
            <w:r>
              <w:rPr>
                <w:rFonts w:ascii="Arial" w:eastAsia="Arial" w:cs="Arial" w:hAnsi="Arial"/>
                <w:b/>
                <w:bCs/>
              </w:rPr>
              <w:t>Component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  <w:bCs/>
              </w:rPr>
            </w:pPr>
            <w:r>
              <w:rPr>
                <w:rFonts w:ascii="Arial" w:eastAsia="Arial" w:cs="Arial" w:hAnsi="Arial"/>
                <w:b/>
                <w:bCs/>
              </w:rPr>
              <w:t>Description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  <w:bCs/>
              </w:rPr>
            </w:pPr>
            <w:r>
              <w:rPr>
                <w:rFonts w:ascii="Arial" w:eastAsia="Arial" w:cs="Arial" w:hAnsi="Arial"/>
                <w:b/>
                <w:bCs/>
              </w:rPr>
              <w:t>Technology Used</w:t>
            </w:r>
          </w:p>
        </w:tc>
      </w:tr>
      <w:t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  <w:bCs/>
              </w:rPr>
              <w:t>User Interface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How users interact with the web application for predictions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HTML, CSS, JavaScript, Bootstrap</w:t>
            </w:r>
          </w:p>
        </w:tc>
      </w:tr>
      <w:t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  <w:bCs/>
              </w:rPr>
              <w:t>Application Logic-1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Backend logic for processing inputs and returning predictions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Python, Flask</w:t>
            </w:r>
          </w:p>
        </w:tc>
      </w:tr>
      <w:t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  <w:bCs/>
              </w:rPr>
              <w:t>Application Logic-2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Converts user voice inputs to text (Optional speech-to-text feature)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IBM Watson STT Service</w:t>
            </w:r>
          </w:p>
        </w:tc>
      </w:tr>
      <w:t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  <w:bCs/>
              </w:rPr>
              <w:t>Application Logic-3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Intelligent chatbot for guiding users or FAQs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IBM Watson Assistant</w:t>
            </w:r>
          </w:p>
        </w:tc>
      </w:tr>
      <w:t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  <w:bCs/>
              </w:rPr>
              <w:t>Database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Stores input data, patient records, logs, etc.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SQLite (for local) / PostgreSQL (for cloud)</w:t>
            </w:r>
          </w:p>
        </w:tc>
      </w:tr>
      <w:t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6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  <w:bCs/>
              </w:rPr>
              <w:t>Cloud Database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Cloud-hosted database for production environment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IBM DB2, IBM Cloudant (alternative: Render PostgreSQL)</w:t>
            </w:r>
          </w:p>
        </w:tc>
      </w:tr>
      <w:t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7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  <w:bCs/>
              </w:rPr>
              <w:t>File Storage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Model files, report files, medical records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IBM Block Storage / Local Filesystem / GridFS</w:t>
            </w:r>
          </w:p>
        </w:tc>
      </w:tr>
      <w:t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8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  <w:bCs/>
              </w:rPr>
              <w:t>External API-1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Used for displaying local weather conditions (if used in UI)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IBM Weather API</w:t>
            </w:r>
          </w:p>
        </w:tc>
      </w:tr>
      <w:t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9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  <w:bCs/>
              </w:rPr>
              <w:t>External API-2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For user identity verification (if used in advanced versions)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Aadhar Verification API (UIDAI)</w:t>
            </w:r>
          </w:p>
        </w:tc>
      </w:tr>
      <w:t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10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  <w:bCs/>
              </w:rPr>
              <w:t>Machine Learning Model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Predicts whether liver cirrhosis is present based on clinical features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Random Forest / XGBoost (Trained in Python)</w:t>
            </w:r>
          </w:p>
        </w:tc>
      </w:tr>
      <w:t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11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  <w:bCs/>
              </w:rPr>
              <w:t>Infrastructure (Server / Cloud)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Web app hosting and deployment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Localhost (Dev), Render / IBM Cloud (Prod), Cloud Foundry</w:t>
            </w:r>
          </w:p>
        </w:tc>
      </w:tr>
    </w:tbl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mc:AlternateContent>
          <mc:Choice Requires="wps">
            <w:drawing>
              <wp:inline distT="0" distB="0" distL="114298" distR="114298">
                <wp:extent cx="5943600" cy="15240"/>
                <wp:effectExtent l="0" t="0" r="0" b="0"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43600" cy="1524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" o:spid="_x0000_s2" filled="f" stroked="f" strokeweight="1.0pt" style="width:468.0pt;&#10;height:1.2pt;">
                <v:stroke color="#000000"/>
                <w10:anchorLock/>
              </v:rect>
            </w:pict>
          </mc:Fallback>
        </mc:AlternateContent>
      </w:r>
    </w:p>
    <w:p>
      <w:pPr>
        <w:rPr>
          <w:rFonts w:ascii="Arial" w:eastAsia="Arial" w:cs="Arial" w:hAnsi="Arial"/>
          <w:b/>
          <w:bCs/>
        </w:rPr>
      </w:pP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  <w:bCs/>
        </w:rPr>
        <w:t xml:space="preserve"> Table 2: Application Characteristics</w:t>
      </w:r>
    </w:p>
    <w:tbl>
      <w:tblPr>
        <w:jc w:val="left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6"/>
        <w:gridCol w:w="1882"/>
        <w:gridCol w:w="5044"/>
        <w:gridCol w:w="7055"/>
      </w:tblGrid>
      <w:tr>
        <w:trPr>
          <w:tblHeader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  <w:bCs/>
              </w:rPr>
            </w:pPr>
            <w:r>
              <w:rPr>
                <w:rFonts w:ascii="Arial" w:eastAsia="Arial" w:cs="Arial" w:hAnsi="Arial"/>
                <w:b/>
                <w:bCs/>
              </w:rPr>
              <w:t>S.No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  <w:bCs/>
              </w:rPr>
            </w:pPr>
            <w:r>
              <w:rPr>
                <w:rFonts w:ascii="Arial" w:eastAsia="Arial" w:cs="Arial" w:hAnsi="Arial"/>
                <w:b/>
                <w:bCs/>
              </w:rPr>
              <w:t>Characteristics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  <w:bCs/>
              </w:rPr>
            </w:pPr>
            <w:r>
              <w:rPr>
                <w:rFonts w:ascii="Arial" w:eastAsia="Arial" w:cs="Arial" w:hAnsi="Arial"/>
                <w:b/>
                <w:bCs/>
              </w:rPr>
              <w:t>Description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  <w:bCs/>
              </w:rPr>
            </w:pPr>
            <w:r>
              <w:rPr>
                <w:rFonts w:ascii="Arial" w:eastAsia="Arial" w:cs="Arial" w:hAnsi="Arial"/>
                <w:b/>
                <w:bCs/>
              </w:rPr>
              <w:t>Technology / Notes</w:t>
            </w:r>
          </w:p>
        </w:tc>
      </w:tr>
      <w:t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  <w:bCs/>
              </w:rPr>
              <w:t>Open-Source Frameworks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Frameworks used in the development of UI, backend, ML, etc.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Flask, Scikit-learn, Pandas, Bootstrap, Jinja2</w:t>
            </w:r>
          </w:p>
        </w:tc>
      </w:tr>
      <w:t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  <w:bCs/>
              </w:rPr>
              <w:t>Security Implementations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Implements security at API and server levels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SHA-256, HTTPS, JWT Authentication (optional), IAM Roles, Firewalls</w:t>
            </w:r>
          </w:p>
        </w:tc>
      </w:tr>
      <w:t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  <w:bCs/>
              </w:rPr>
              <w:t>Scalable Architecture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Architecture allows easy scaling of services or load balancing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3-Tier Architecture (UI – Logic – Database), Docker, Microservices (if extended)</w:t>
            </w:r>
          </w:p>
        </w:tc>
      </w:tr>
      <w:t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  <w:bCs/>
              </w:rPr>
              <w:t>Availability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Ensures the app is always available through redundancy/load balancing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Cloud hosting (Render/IBM Cloud), Load Balancers, Auto Restart</w:t>
            </w:r>
          </w:p>
        </w:tc>
      </w:tr>
      <w:t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  <w:bCs/>
              </w:rPr>
              <w:t>Performance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Designed to handle real-time predictions and fast response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Caching (Redis - optional), CDN (for UI assets), Optimized ML Models, &lt;100ms latency for prediction</w:t>
            </w:r>
          </w:p>
        </w:tc>
      </w:tr>
    </w:tbl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variable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24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savePreviewPicture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List Paragraph"/>
    <w:basedOn w:val="0"/>
    <w:pPr>
      <w:ind w:left="720"/>
      <w:contextualSpacing/>
    </w:pPr>
  </w:style>
  <w:style w:type="paragraph" w:styleId="19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</Application>
  <Pages>3</Pages>
  <Words>334</Words>
  <Characters>2067</Characters>
  <Lines>106</Lines>
  <Paragraphs>85</Paragraphs>
  <CharactersWithSpaces>2319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2</cp:revision>
  <dcterms:created xsi:type="dcterms:W3CDTF">2022-09-18T16:51:00Z</dcterms:created>
  <dcterms:modified xsi:type="dcterms:W3CDTF">2025-06-27T04:40:02Z</dcterms:modified>
</cp:coreProperties>
</file>